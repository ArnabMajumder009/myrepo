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111C4" w:rsidP="00913946">
            <w:pPr>
              <w:pStyle w:val="Title"/>
            </w:pPr>
            <w:r w:rsidRPr="00DB3DC0">
              <w:rPr>
                <w:b/>
                <w:color w:val="000000" w:themeColor="text1"/>
              </w:rPr>
              <w:t>aRNAB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mAJUMDER</w:t>
            </w:r>
          </w:p>
          <w:p w:rsidR="00692703" w:rsidRPr="00CF1A49" w:rsidRDefault="00E111C4" w:rsidP="00913946">
            <w:pPr>
              <w:pStyle w:val="ContactInfo"/>
              <w:contextualSpacing w:val="0"/>
            </w:pPr>
            <w:r>
              <w:t>BONGAON,  NORTH 24PGS,  PIN: 743235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EDB4BCE19A04F1BAD6B09067D9E5E1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A03EB">
              <w:t xml:space="preserve">Mob: </w:t>
            </w:r>
            <w:r>
              <w:t>9733339563</w:t>
            </w:r>
          </w:p>
          <w:p w:rsidR="00692703" w:rsidRPr="006F5796" w:rsidRDefault="006F5796" w:rsidP="006F5796">
            <w:pPr>
              <w:pStyle w:val="ContactInfoEmphasis"/>
              <w:contextualSpacing w:val="0"/>
              <w:rPr>
                <w:sz w:val="28"/>
                <w:szCs w:val="28"/>
              </w:rPr>
            </w:pPr>
            <w:r w:rsidRPr="008A1CEE">
              <w:rPr>
                <w:color w:val="00BEC0" w:themeColor="accent2" w:themeTint="BF"/>
                <w:sz w:val="28"/>
                <w:szCs w:val="28"/>
              </w:rPr>
              <w:t>m</w:t>
            </w:r>
            <w:r w:rsidR="00E111C4" w:rsidRPr="008A1CEE">
              <w:rPr>
                <w:color w:val="00BEC0" w:themeColor="accent2" w:themeTint="BF"/>
                <w:sz w:val="28"/>
                <w:szCs w:val="28"/>
              </w:rPr>
              <w:t>ajumderarnab</w:t>
            </w:r>
            <w:r w:rsidRPr="008A1CEE">
              <w:rPr>
                <w:color w:val="00BEC0" w:themeColor="accent2" w:themeTint="BF"/>
                <w:sz w:val="28"/>
                <w:szCs w:val="28"/>
              </w:rPr>
              <w:t>009@gmail.com</w:t>
            </w:r>
            <w:r w:rsidR="00692703" w:rsidRPr="008A1CEE">
              <w:rPr>
                <w:color w:val="00BEC0" w:themeColor="accent2" w:themeTint="BF"/>
                <w:sz w:val="28"/>
                <w:szCs w:val="28"/>
              </w:rPr>
              <w:t xml:space="preserve"> </w:t>
            </w:r>
          </w:p>
        </w:tc>
        <w:bookmarkStart w:id="0" w:name="_GoBack"/>
        <w:bookmarkEnd w:id="0"/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5E7291" w:rsidP="005E7291">
            <w:pPr>
              <w:contextualSpacing w:val="0"/>
              <w:rPr>
                <w:rFonts w:asciiTheme="majorHAnsi" w:hAnsiTheme="majorHAnsi"/>
                <w:b/>
                <w:color w:val="3A3A3A" w:themeColor="background2" w:themeShade="40"/>
                <w:sz w:val="32"/>
                <w:szCs w:val="32"/>
              </w:rPr>
            </w:pPr>
            <w:r w:rsidRPr="005E7291">
              <w:rPr>
                <w:rFonts w:asciiTheme="majorHAnsi" w:hAnsiTheme="majorHAnsi"/>
                <w:b/>
                <w:color w:val="3A3A3A" w:themeColor="background2" w:themeShade="40"/>
                <w:sz w:val="32"/>
                <w:szCs w:val="32"/>
              </w:rPr>
              <w:t>SUMMARY</w:t>
            </w:r>
          </w:p>
          <w:p w:rsidR="005E7291" w:rsidRDefault="005E7291" w:rsidP="005E7291">
            <w:pPr>
              <w:contextualSpacing w:val="0"/>
              <w:rPr>
                <w:rFonts w:asciiTheme="majorHAnsi" w:hAnsiTheme="majorHAnsi"/>
                <w:b/>
                <w:color w:val="3A3A3A" w:themeColor="background2" w:themeShade="40"/>
                <w:sz w:val="32"/>
                <w:szCs w:val="32"/>
              </w:rPr>
            </w:pPr>
          </w:p>
          <w:p w:rsidR="005E7291" w:rsidRPr="005E7291" w:rsidRDefault="005E7291" w:rsidP="005E7291">
            <w:pPr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5E72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Knowledgeable 2 years experienced Linux professional offering practical communicative and administration skills. Reliable and collaborative team member, looking for opportunity to develop management skills further.</w:t>
            </w:r>
          </w:p>
        </w:tc>
      </w:tr>
    </w:tbl>
    <w:p w:rsidR="004E01EB" w:rsidRPr="00CF1A49" w:rsidRDefault="004F24F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A05AFDAE26C4286B62A4871EA0C332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6F5796" w:rsidRPr="008A1CEE" w:rsidRDefault="006F5796" w:rsidP="001D0BF1">
            <w:pPr>
              <w:pStyle w:val="Heading2"/>
              <w:contextualSpacing w:val="0"/>
              <w:outlineLvl w:val="1"/>
              <w:rPr>
                <w:color w:val="00BEC0" w:themeColor="accent2" w:themeTint="BF"/>
              </w:rPr>
            </w:pPr>
            <w:r w:rsidRPr="008A1CEE">
              <w:rPr>
                <w:color w:val="00BEC0" w:themeColor="accent2" w:themeTint="BF"/>
              </w:rPr>
              <w:t>Linux system adminstrator</w:t>
            </w:r>
            <w:r w:rsidR="001D0BF1" w:rsidRPr="008A1CEE">
              <w:rPr>
                <w:color w:val="00BEC0" w:themeColor="accent2" w:themeTint="BF"/>
              </w:rPr>
              <w:t>,</w:t>
            </w:r>
          </w:p>
          <w:p w:rsidR="001D0BF1" w:rsidRPr="00CF1A49" w:rsidRDefault="006F5796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graphson tech pvt. ltd.</w:t>
            </w:r>
          </w:p>
          <w:p w:rsidR="006F5796" w:rsidRPr="005E7291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7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administration and password policy management.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Knowledge in booting and shutdown procedure.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Monitoring server performance and application process.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Configuration of hard-disk partitioning into file system and creating swap memory.</w:t>
            </w:r>
          </w:p>
          <w:p w:rsidR="006F5796" w:rsidRPr="006F5796" w:rsidRDefault="005E7291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Knowledge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creating LVM.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Installed and configured various software packages using 'yum'.</w:t>
            </w:r>
          </w:p>
          <w:p w:rsidR="006F5796" w:rsidRPr="006F5796" w:rsidRDefault="00BA03EB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 files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creation and redirection.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Knowledge of configuring and Securing SSH.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Managing networking - configure network using 'nmcli' and 'nmtui' tools, configure Host name and name resolution.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Managing Server Firewalls, SElinux port leveling.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Managing SElinux security.</w:t>
            </w:r>
          </w:p>
          <w:p w:rsidR="006F5796" w:rsidRPr="006F5796" w:rsidRDefault="006F5796" w:rsidP="006F5796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Scheduling Future Task (crontab).Scheduling Future Task (crontab).</w:t>
            </w:r>
          </w:p>
          <w:p w:rsidR="001E3120" w:rsidRDefault="006F5796" w:rsidP="001D0BF1">
            <w:pPr>
              <w:numPr>
                <w:ilvl w:val="0"/>
                <w:numId w:val="14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Having the knowledge of configuring diffrent servers - </w:t>
            </w:r>
            <w:r w:rsidR="008A1CEE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DHCP,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A1CEE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Apache, Nginx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1CEE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DNS,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A1CEE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Autofs,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Mariadb, </w:t>
            </w:r>
            <w:r w:rsidR="008A1CEE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Mysql</w:t>
            </w:r>
            <w:r w:rsidR="008A1C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8A1CEE" w:rsidRDefault="008A1CEE" w:rsidP="008A1CEE">
            <w:p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A1CEE" w:rsidRPr="008A1CEE" w:rsidRDefault="008A1CEE" w:rsidP="008A1CEE">
            <w:p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6F5796" w:rsidRPr="008A1CEE" w:rsidRDefault="006F5796" w:rsidP="006F5796">
            <w:pPr>
              <w:pStyle w:val="Heading2"/>
              <w:contextualSpacing w:val="0"/>
              <w:outlineLvl w:val="1"/>
              <w:rPr>
                <w:color w:val="00BEC0" w:themeColor="accent2" w:themeTint="BF"/>
              </w:rPr>
            </w:pPr>
            <w:r w:rsidRPr="008A1CEE">
              <w:rPr>
                <w:color w:val="00BEC0" w:themeColor="accent2" w:themeTint="BF"/>
              </w:rPr>
              <w:t>aws cloud assistant</w:t>
            </w:r>
          </w:p>
          <w:p w:rsidR="006F5796" w:rsidRPr="00CF1A49" w:rsidRDefault="006F5796" w:rsidP="006F5796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graphson tech pvt. ltd.</w:t>
            </w:r>
          </w:p>
          <w:p w:rsidR="006F5796" w:rsidRPr="005E7291" w:rsidRDefault="006F5796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7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Knowledge of creating EC-2 instances within specific Security Group.</w:t>
            </w:r>
          </w:p>
          <w:p w:rsidR="006F5796" w:rsidRPr="006F5796" w:rsidRDefault="005E7291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VPC, Subnets, Route Table, Internet Gateway &amp; NAT.</w:t>
            </w:r>
          </w:p>
          <w:p w:rsidR="006F5796" w:rsidRPr="006F5796" w:rsidRDefault="005E7291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Load Balancers (Classic, 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Application, Network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in AWS &amp; connect with EC2 instances to host static website.</w:t>
            </w:r>
          </w:p>
          <w:p w:rsidR="006F5796" w:rsidRPr="006F5796" w:rsidRDefault="006F5796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Creating EBS </w:t>
            </w:r>
            <w:r w:rsidR="005E7291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volume,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5E7291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snapshot, and Image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EC2 instances.</w:t>
            </w:r>
          </w:p>
          <w:p w:rsidR="006F5796" w:rsidRPr="006F5796" w:rsidRDefault="005E7291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connect RDS from AWS to local machine.</w:t>
            </w:r>
          </w:p>
          <w:p w:rsidR="006F5796" w:rsidRPr="006F5796" w:rsidRDefault="006F5796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Monitoring resources using SNS &amp; Cloud-watch.</w:t>
            </w:r>
          </w:p>
          <w:p w:rsidR="006F5796" w:rsidRDefault="005E7291" w:rsidP="006F5796">
            <w:pPr>
              <w:numPr>
                <w:ilvl w:val="0"/>
                <w:numId w:val="15"/>
              </w:num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Creating</w:t>
            </w:r>
            <w:r w:rsidR="006F5796"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infrastructure using </w:t>
            </w:r>
            <w:r w:rsidRPr="006F57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Cloud Formation.</w:t>
            </w:r>
          </w:p>
          <w:p w:rsidR="008A1CEE" w:rsidRDefault="008A1CEE" w:rsidP="008A1CEE">
            <w:p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A1CEE" w:rsidRPr="006F5796" w:rsidRDefault="008A1CEE" w:rsidP="008A1CEE">
            <w:pPr>
              <w:shd w:val="clear" w:color="auto" w:fill="FFFFFF"/>
              <w:spacing w:after="75"/>
              <w:ind w:left="9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D2AD6FDD3204A06925E7F4B7D8EFE39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5E7291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2015</w:t>
            </w:r>
          </w:p>
          <w:p w:rsidR="007538DC" w:rsidRPr="005E7291" w:rsidRDefault="005E7291" w:rsidP="005E7291">
            <w:pPr>
              <w:pStyle w:val="Heading2"/>
              <w:contextualSpacing w:val="0"/>
              <w:outlineLvl w:val="1"/>
            </w:pPr>
            <w:r w:rsidRPr="008A1CEE">
              <w:rPr>
                <w:color w:val="171717" w:themeColor="background2" w:themeShade="1A"/>
              </w:rPr>
              <w:t>Bachelor of science</w:t>
            </w:r>
            <w:r w:rsidR="001D0BF1" w:rsidRPr="008A1CEE">
              <w:rPr>
                <w:color w:val="171717" w:themeColor="background2" w:themeShade="1A"/>
              </w:rPr>
              <w:t>,</w:t>
            </w:r>
            <w:r w:rsidRPr="008A1CEE">
              <w:rPr>
                <w:color w:val="171717" w:themeColor="background2" w:themeShade="1A"/>
              </w:rPr>
              <w:t xml:space="preserve"> barasat govt. college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5E7291"/>
        </w:tc>
      </w:tr>
    </w:tbl>
    <w:sdt>
      <w:sdtPr>
        <w:alias w:val="Skills:"/>
        <w:tag w:val="Skills:"/>
        <w:id w:val="-1392877668"/>
        <w:placeholder>
          <w:docPart w:val="0E5CB11E7AE64E079C4C8A3EB4EA58DB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BA03EB" w:rsidRPr="00BA03EB" w:rsidRDefault="00BA03EB" w:rsidP="00BA03EB">
            <w:pPr>
              <w:numPr>
                <w:ilvl w:val="0"/>
                <w:numId w:val="18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Systems upgrades on Red hat Linux.</w:t>
            </w:r>
          </w:p>
          <w:p w:rsidR="00BA03EB" w:rsidRPr="00BA03EB" w:rsidRDefault="00BA03EB" w:rsidP="00BA03EB">
            <w:pPr>
              <w:numPr>
                <w:ilvl w:val="0"/>
                <w:numId w:val="18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Firewall management Red hat Linux.</w:t>
            </w:r>
          </w:p>
          <w:p w:rsidR="00BA03EB" w:rsidRPr="00BA03EB" w:rsidRDefault="00BA03EB" w:rsidP="00BA03EB">
            <w:pPr>
              <w:numPr>
                <w:ilvl w:val="0"/>
                <w:numId w:val="18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Server Management Red hat Linux.</w:t>
            </w:r>
          </w:p>
          <w:p w:rsidR="00BA03EB" w:rsidRPr="00BA03EB" w:rsidRDefault="00BA03EB" w:rsidP="00BA03EB">
            <w:pPr>
              <w:numPr>
                <w:ilvl w:val="0"/>
                <w:numId w:val="18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3E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Network Management Red hat Linux.</w:t>
            </w:r>
          </w:p>
          <w:p w:rsidR="00BA03EB" w:rsidRPr="00BA03EB" w:rsidRDefault="00BA03EB" w:rsidP="00BA03EB">
            <w:pPr>
              <w:numPr>
                <w:ilvl w:val="0"/>
                <w:numId w:val="18"/>
              </w:numPr>
              <w:shd w:val="clear" w:color="auto" w:fill="FFFFFF"/>
              <w:spacing w:after="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0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Handling and Managing AWS cloud.</w:t>
            </w:r>
          </w:p>
          <w:p w:rsidR="00BA03EB" w:rsidRPr="00BA03EB" w:rsidRDefault="00BA03EB" w:rsidP="00BA03EB">
            <w:pPr>
              <w:shd w:val="clear" w:color="auto" w:fill="FFFFFF"/>
              <w:spacing w:after="75"/>
              <w:ind w:left="7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E3120" w:rsidRPr="006E1507" w:rsidRDefault="001E3120" w:rsidP="00BA03E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F4E6D" w:rsidRPr="006E1507" w:rsidRDefault="001F4E6D" w:rsidP="00BA03E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BA03E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5E7291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4FE" w:rsidRDefault="004F24FE" w:rsidP="0068194B">
      <w:r>
        <w:separator/>
      </w:r>
    </w:p>
    <w:p w:rsidR="004F24FE" w:rsidRDefault="004F24FE"/>
    <w:p w:rsidR="004F24FE" w:rsidRDefault="004F24FE"/>
  </w:endnote>
  <w:endnote w:type="continuationSeparator" w:id="0">
    <w:p w:rsidR="004F24FE" w:rsidRDefault="004F24FE" w:rsidP="0068194B">
      <w:r>
        <w:continuationSeparator/>
      </w:r>
    </w:p>
    <w:p w:rsidR="004F24FE" w:rsidRDefault="004F24FE"/>
    <w:p w:rsidR="004F24FE" w:rsidRDefault="004F2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D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4FE" w:rsidRDefault="004F24FE" w:rsidP="0068194B">
      <w:r>
        <w:separator/>
      </w:r>
    </w:p>
    <w:p w:rsidR="004F24FE" w:rsidRDefault="004F24FE"/>
    <w:p w:rsidR="004F24FE" w:rsidRDefault="004F24FE"/>
  </w:footnote>
  <w:footnote w:type="continuationSeparator" w:id="0">
    <w:p w:rsidR="004F24FE" w:rsidRDefault="004F24FE" w:rsidP="0068194B">
      <w:r>
        <w:continuationSeparator/>
      </w:r>
    </w:p>
    <w:p w:rsidR="004F24FE" w:rsidRDefault="004F24FE"/>
    <w:p w:rsidR="004F24FE" w:rsidRDefault="004F24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53A3C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1A703E7"/>
    <w:multiLevelType w:val="multilevel"/>
    <w:tmpl w:val="B128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6F0608"/>
    <w:multiLevelType w:val="multilevel"/>
    <w:tmpl w:val="1BA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7FD7F62"/>
    <w:multiLevelType w:val="multilevel"/>
    <w:tmpl w:val="457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6E42F9F"/>
    <w:multiLevelType w:val="multilevel"/>
    <w:tmpl w:val="68A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7160EBD"/>
    <w:multiLevelType w:val="multilevel"/>
    <w:tmpl w:val="167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F681C57"/>
    <w:multiLevelType w:val="multilevel"/>
    <w:tmpl w:val="E2C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2067496"/>
    <w:multiLevelType w:val="multilevel"/>
    <w:tmpl w:val="BE6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A4385A"/>
    <w:multiLevelType w:val="multilevel"/>
    <w:tmpl w:val="114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0"/>
  </w:num>
  <w:num w:numId="17">
    <w:abstractNumId w:val="11"/>
  </w:num>
  <w:num w:numId="18">
    <w:abstractNumId w:val="16"/>
  </w:num>
  <w:num w:numId="19">
    <w:abstractNumId w:val="2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C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2252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46E4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4FE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29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579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CEE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EB"/>
    <w:rsid w:val="00BA1546"/>
    <w:rsid w:val="00BB4E51"/>
    <w:rsid w:val="00BD431F"/>
    <w:rsid w:val="00BE423E"/>
    <w:rsid w:val="00BF61AC"/>
    <w:rsid w:val="00C13913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3DC0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1C4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7051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5F834-05ED-4E3C-93AB-A4FA9A17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DB4BCE19A04F1BAD6B09067D9E5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DCC4-F7A9-43CE-B419-BDE4B74D7DD0}"/>
      </w:docPartPr>
      <w:docPartBody>
        <w:p w:rsidR="00DE56E0" w:rsidRDefault="00F95935">
          <w:pPr>
            <w:pStyle w:val="0EDB4BCE19A04F1BAD6B09067D9E5E1F"/>
          </w:pPr>
          <w:r w:rsidRPr="00CF1A49">
            <w:t>·</w:t>
          </w:r>
        </w:p>
      </w:docPartBody>
    </w:docPart>
    <w:docPart>
      <w:docPartPr>
        <w:name w:val="7A05AFDAE26C4286B62A4871EA0C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5E96B-320B-48F0-AB7F-44698D0E4D58}"/>
      </w:docPartPr>
      <w:docPartBody>
        <w:p w:rsidR="00DE56E0" w:rsidRDefault="00F95935">
          <w:pPr>
            <w:pStyle w:val="7A05AFDAE26C4286B62A4871EA0C3327"/>
          </w:pPr>
          <w:r w:rsidRPr="00CF1A49">
            <w:t>Experience</w:t>
          </w:r>
        </w:p>
      </w:docPartBody>
    </w:docPart>
    <w:docPart>
      <w:docPartPr>
        <w:name w:val="9D2AD6FDD3204A06925E7F4B7D8E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441A-F614-4520-81EF-AB8955D4C361}"/>
      </w:docPartPr>
      <w:docPartBody>
        <w:p w:rsidR="00DE56E0" w:rsidRDefault="00F95935">
          <w:pPr>
            <w:pStyle w:val="9D2AD6FDD3204A06925E7F4B7D8EFE39"/>
          </w:pPr>
          <w:r w:rsidRPr="00CF1A49">
            <w:t>Education</w:t>
          </w:r>
        </w:p>
      </w:docPartBody>
    </w:docPart>
    <w:docPart>
      <w:docPartPr>
        <w:name w:val="0E5CB11E7AE64E079C4C8A3EB4EA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0BB6-279A-4ECC-904D-03A032B0F7E0}"/>
      </w:docPartPr>
      <w:docPartBody>
        <w:p w:rsidR="00DE56E0" w:rsidRDefault="00F95935">
          <w:pPr>
            <w:pStyle w:val="0E5CB11E7AE64E079C4C8A3EB4EA58D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35"/>
    <w:rsid w:val="00300F88"/>
    <w:rsid w:val="007D085C"/>
    <w:rsid w:val="00837479"/>
    <w:rsid w:val="00DE56E0"/>
    <w:rsid w:val="00F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A1ACA38F3F497E8217E289CBA24F8A">
    <w:name w:val="BFA1ACA38F3F497E8217E289CBA24F8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850C2D6C5A944DBB06DE578A880E9E4">
    <w:name w:val="2850C2D6C5A944DBB06DE578A880E9E4"/>
  </w:style>
  <w:style w:type="paragraph" w:customStyle="1" w:styleId="BF718D9C581841C7B62EAEACF279807B">
    <w:name w:val="BF718D9C581841C7B62EAEACF279807B"/>
  </w:style>
  <w:style w:type="paragraph" w:customStyle="1" w:styleId="0EDB4BCE19A04F1BAD6B09067D9E5E1F">
    <w:name w:val="0EDB4BCE19A04F1BAD6B09067D9E5E1F"/>
  </w:style>
  <w:style w:type="paragraph" w:customStyle="1" w:styleId="365FC91510B3484EB376A97A42B3AF86">
    <w:name w:val="365FC91510B3484EB376A97A42B3AF86"/>
  </w:style>
  <w:style w:type="paragraph" w:customStyle="1" w:styleId="ACD5F146E532416B86E4FCE9CBCCA476">
    <w:name w:val="ACD5F146E532416B86E4FCE9CBCCA476"/>
  </w:style>
  <w:style w:type="paragraph" w:customStyle="1" w:styleId="0C21DF418F6D441D9299000030A3DC23">
    <w:name w:val="0C21DF418F6D441D9299000030A3DC23"/>
  </w:style>
  <w:style w:type="paragraph" w:customStyle="1" w:styleId="BAB9ACD834414D33AE1806F489F404D4">
    <w:name w:val="BAB9ACD834414D33AE1806F489F404D4"/>
  </w:style>
  <w:style w:type="paragraph" w:customStyle="1" w:styleId="5AFCFB38126843E9843D70B537CE5ED3">
    <w:name w:val="5AFCFB38126843E9843D70B537CE5ED3"/>
  </w:style>
  <w:style w:type="paragraph" w:customStyle="1" w:styleId="6A7BBBBC3C07490996E725D18E7650DC">
    <w:name w:val="6A7BBBBC3C07490996E725D18E7650DC"/>
  </w:style>
  <w:style w:type="paragraph" w:customStyle="1" w:styleId="7823639DC97C493C88CD5E7F55F87799">
    <w:name w:val="7823639DC97C493C88CD5E7F55F87799"/>
  </w:style>
  <w:style w:type="paragraph" w:customStyle="1" w:styleId="7A05AFDAE26C4286B62A4871EA0C3327">
    <w:name w:val="7A05AFDAE26C4286B62A4871EA0C3327"/>
  </w:style>
  <w:style w:type="paragraph" w:customStyle="1" w:styleId="5F5E2384508A413FB2C2F1A545E11A77">
    <w:name w:val="5F5E2384508A413FB2C2F1A545E11A77"/>
  </w:style>
  <w:style w:type="paragraph" w:customStyle="1" w:styleId="37A8D2CECE4342FF801E77857978E851">
    <w:name w:val="37A8D2CECE4342FF801E77857978E851"/>
  </w:style>
  <w:style w:type="paragraph" w:customStyle="1" w:styleId="03FDC5DEDA50497A858E09400605A132">
    <w:name w:val="03FDC5DEDA50497A858E09400605A13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376650AE79E4E2E8584CF495EC86C81">
    <w:name w:val="D376650AE79E4E2E8584CF495EC86C81"/>
  </w:style>
  <w:style w:type="paragraph" w:customStyle="1" w:styleId="2EC4F7B572DD4082A7E1E909D74A7A26">
    <w:name w:val="2EC4F7B572DD4082A7E1E909D74A7A26"/>
  </w:style>
  <w:style w:type="paragraph" w:customStyle="1" w:styleId="34AE4BF531574BA68F9C9208BBF54162">
    <w:name w:val="34AE4BF531574BA68F9C9208BBF54162"/>
  </w:style>
  <w:style w:type="paragraph" w:customStyle="1" w:styleId="7584F298F6D44B559C8CD00DD7D4AE1B">
    <w:name w:val="7584F298F6D44B559C8CD00DD7D4AE1B"/>
  </w:style>
  <w:style w:type="paragraph" w:customStyle="1" w:styleId="4A66EBA261FB4E328CF130F393DA7503">
    <w:name w:val="4A66EBA261FB4E328CF130F393DA7503"/>
  </w:style>
  <w:style w:type="paragraph" w:customStyle="1" w:styleId="4320D76B286E49039E79C5931ADDE0E2">
    <w:name w:val="4320D76B286E49039E79C5931ADDE0E2"/>
  </w:style>
  <w:style w:type="paragraph" w:customStyle="1" w:styleId="A9AD8387FB2E4AB9A4CC1A2A52D00CA4">
    <w:name w:val="A9AD8387FB2E4AB9A4CC1A2A52D00CA4"/>
  </w:style>
  <w:style w:type="paragraph" w:customStyle="1" w:styleId="9D2AD6FDD3204A06925E7F4B7D8EFE39">
    <w:name w:val="9D2AD6FDD3204A06925E7F4B7D8EFE39"/>
  </w:style>
  <w:style w:type="paragraph" w:customStyle="1" w:styleId="5437909BC53F4FCB9A691BB5A84E680B">
    <w:name w:val="5437909BC53F4FCB9A691BB5A84E680B"/>
  </w:style>
  <w:style w:type="paragraph" w:customStyle="1" w:styleId="A75B5BE1AA954D8586B009F393DFC85D">
    <w:name w:val="A75B5BE1AA954D8586B009F393DFC85D"/>
  </w:style>
  <w:style w:type="paragraph" w:customStyle="1" w:styleId="EA6ABCAFD139499C9E50DC1E3A9B8651">
    <w:name w:val="EA6ABCAFD139499C9E50DC1E3A9B8651"/>
  </w:style>
  <w:style w:type="paragraph" w:customStyle="1" w:styleId="6632681F08B5426E8BE116003792C146">
    <w:name w:val="6632681F08B5426E8BE116003792C146"/>
  </w:style>
  <w:style w:type="paragraph" w:customStyle="1" w:styleId="DD219E3FA4F849DA82F2B4290B956993">
    <w:name w:val="DD219E3FA4F849DA82F2B4290B956993"/>
  </w:style>
  <w:style w:type="paragraph" w:customStyle="1" w:styleId="8404D85D4D56459C8D8B66B5664FE47A">
    <w:name w:val="8404D85D4D56459C8D8B66B5664FE47A"/>
  </w:style>
  <w:style w:type="paragraph" w:customStyle="1" w:styleId="84B788C1909D48318DFC4802F52D8BD9">
    <w:name w:val="84B788C1909D48318DFC4802F52D8BD9"/>
  </w:style>
  <w:style w:type="paragraph" w:customStyle="1" w:styleId="4162C689616449538530116297008064">
    <w:name w:val="4162C689616449538530116297008064"/>
  </w:style>
  <w:style w:type="paragraph" w:customStyle="1" w:styleId="639254578F8840978277E8B078E7FECE">
    <w:name w:val="639254578F8840978277E8B078E7FECE"/>
  </w:style>
  <w:style w:type="paragraph" w:customStyle="1" w:styleId="FA13B6E5BB354CA19B124D8682F0D463">
    <w:name w:val="FA13B6E5BB354CA19B124D8682F0D463"/>
  </w:style>
  <w:style w:type="paragraph" w:customStyle="1" w:styleId="0E5CB11E7AE64E079C4C8A3EB4EA58DB">
    <w:name w:val="0E5CB11E7AE64E079C4C8A3EB4EA58DB"/>
  </w:style>
  <w:style w:type="paragraph" w:customStyle="1" w:styleId="82DCD37725084B9788C186008317D7ED">
    <w:name w:val="82DCD37725084B9788C186008317D7ED"/>
  </w:style>
  <w:style w:type="paragraph" w:customStyle="1" w:styleId="F8DACD83CA484144BE44BC7930C7D309">
    <w:name w:val="F8DACD83CA484144BE44BC7930C7D309"/>
  </w:style>
  <w:style w:type="paragraph" w:customStyle="1" w:styleId="4366B1CFC679401380F4FA35A39C575B">
    <w:name w:val="4366B1CFC679401380F4FA35A39C575B"/>
  </w:style>
  <w:style w:type="paragraph" w:customStyle="1" w:styleId="1A3624AA99154BB89C930D6BCCABC69D">
    <w:name w:val="1A3624AA99154BB89C930D6BCCABC69D"/>
  </w:style>
  <w:style w:type="paragraph" w:customStyle="1" w:styleId="145A71F5320C43ACA021D5D7D8449C23">
    <w:name w:val="145A71F5320C43ACA021D5D7D8449C23"/>
  </w:style>
  <w:style w:type="paragraph" w:customStyle="1" w:styleId="F632C08C3C7E4393A0F75937BC57344E">
    <w:name w:val="F632C08C3C7E4393A0F75937BC57344E"/>
  </w:style>
  <w:style w:type="paragraph" w:customStyle="1" w:styleId="58ACDB9A0729494D9A06A23B5AE2EE6F">
    <w:name w:val="58ACDB9A0729494D9A06A23B5AE2E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8</cp:revision>
  <dcterms:created xsi:type="dcterms:W3CDTF">2021-08-05T15:50:00Z</dcterms:created>
  <dcterms:modified xsi:type="dcterms:W3CDTF">2021-08-05T16:27:00Z</dcterms:modified>
  <cp:category/>
</cp:coreProperties>
</file>